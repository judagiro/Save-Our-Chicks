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8635D1" w:rsidP="008635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evil family game 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8635D1" w:rsidP="008635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Mail Pilot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4647E" w:rsidP="008635D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635D1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retro shooter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8635D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 w:rsidR="008635D1">
                  <w:t xml:space="preserve"> by Evil Family Game Studios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635D1" w:rsidP="008635D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 xml:space="preserve">Julian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Giraldo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0E193E" wp14:editId="2AEB261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E19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8635D1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 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8635D1" w:rsidRDefault="008635D1">
      <w:pPr>
        <w:rPr>
          <w:sz w:val="24"/>
          <w:szCs w:val="24"/>
        </w:rPr>
      </w:pPr>
      <w:hyperlink r:id="rId12" w:history="1">
        <w:r w:rsidRPr="00AE69A8">
          <w:rPr>
            <w:rStyle w:val="Hyperlink"/>
            <w:sz w:val="24"/>
            <w:szCs w:val="24"/>
          </w:rPr>
          <w:t>https://github.com/judagiro/Comp305-f2016</w:t>
        </w:r>
      </w:hyperlink>
    </w:p>
    <w:p w:rsidR="009A4D42" w:rsidRDefault="008635D1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E371FDD" wp14:editId="48D7E0D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42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8635D1" w:rsidRPr="00BF4089" w:rsidRDefault="008635D1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Mail Pilot is a simple retro side-scrolling shooter game. The player’s plane is limited to the bottom portion of the screen and can only move side to side.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8635D1" w:rsidRPr="00BF4089" w:rsidRDefault="008635D1" w:rsidP="008635D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camera for this game uses on orthographic projection from a top-</w:t>
      </w:r>
      <w:proofErr w:type="gramStart"/>
      <w:r>
        <w:rPr>
          <w:i/>
          <w:sz w:val="24"/>
          <w:szCs w:val="24"/>
        </w:rPr>
        <w:t>down(</w:t>
      </w:r>
      <w:proofErr w:type="gramEnd"/>
      <w:r>
        <w:rPr>
          <w:i/>
          <w:sz w:val="24"/>
          <w:szCs w:val="24"/>
        </w:rPr>
        <w:t>birds-eye) view.</w:t>
      </w:r>
    </w:p>
    <w:p w:rsidR="008635D1" w:rsidRPr="00BF4089" w:rsidRDefault="008635D1" w:rsidP="00BF4089">
      <w:pPr>
        <w:pStyle w:val="ListParagraph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8635D1" w:rsidRPr="00BF4089" w:rsidRDefault="008635D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controls for this game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E7652E" w:rsidRPr="00BF4089" w:rsidRDefault="00E7652E" w:rsidP="00BF4089">
      <w:pPr>
        <w:pStyle w:val="ListParagraph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</w:t>
      </w:r>
      <w:proofErr w:type="gramStart"/>
      <w:r w:rsidRPr="00BF4089">
        <w:rPr>
          <w:i/>
          <w:sz w:val="24"/>
          <w:szCs w:val="24"/>
        </w:rPr>
        <w:t>)</w:t>
      </w:r>
      <w:r w:rsidR="00E7652E">
        <w:rPr>
          <w:i/>
          <w:sz w:val="24"/>
          <w:szCs w:val="24"/>
        </w:rPr>
        <w:t>don’t</w:t>
      </w:r>
      <w:proofErr w:type="gramEnd"/>
      <w:r w:rsidR="00E7652E">
        <w:rPr>
          <w:i/>
          <w:sz w:val="24"/>
          <w:szCs w:val="24"/>
        </w:rPr>
        <w:t xml:space="preserve"> do this point.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E7652E" w:rsidRPr="005C2F0F" w:rsidRDefault="00E7652E" w:rsidP="005C2F0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The player’s avatar is a simple bi-plane that seems to fly over a scrolling ocean. The player’s movement is limited (right-to-left only) to increase the challenge level of the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E7652E" w:rsidRPr="005C2F0F" w:rsidRDefault="00E7652E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enemies in the game are Killer clouds that the player must avoid. We will add animated lightning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lastRenderedPageBreak/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E7652E" w:rsidRPr="00E7652E" w:rsidRDefault="00E7652E" w:rsidP="00E7652E">
      <w:pPr>
        <w:pStyle w:val="ListParagraph"/>
        <w:rPr>
          <w:b/>
          <w:sz w:val="24"/>
          <w:szCs w:val="24"/>
        </w:rPr>
      </w:pPr>
    </w:p>
    <w:p w:rsidR="00E7652E" w:rsidRPr="005C2F0F" w:rsidRDefault="00E7652E" w:rsidP="00E7652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The player gains points when the player’s passes over the islands. Each island the plane passes over awards the player 100 points. The player starts with 5 lives. Each time the player collides with a Killer cloud he loses a life.</w:t>
      </w:r>
      <w:bookmarkStart w:id="0" w:name="_GoBack"/>
      <w:bookmarkEnd w:id="0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7E" w:rsidRDefault="00A4647E" w:rsidP="00C152DC">
      <w:pPr>
        <w:spacing w:after="0" w:line="240" w:lineRule="auto"/>
      </w:pPr>
      <w:r>
        <w:separator/>
      </w:r>
    </w:p>
  </w:endnote>
  <w:endnote w:type="continuationSeparator" w:id="0">
    <w:p w:rsidR="00A4647E" w:rsidRDefault="00A4647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635D1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7652E" w:rsidRPr="00E7652E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464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7652E" w:rsidRPr="00E7652E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7E" w:rsidRDefault="00A4647E" w:rsidP="00C152DC">
      <w:pPr>
        <w:spacing w:after="0" w:line="240" w:lineRule="auto"/>
      </w:pPr>
      <w:r>
        <w:separator/>
      </w:r>
    </w:p>
  </w:footnote>
  <w:footnote w:type="continuationSeparator" w:id="0">
    <w:p w:rsidR="00A4647E" w:rsidRDefault="00A4647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635D1">
                <w:rPr>
                  <w:b/>
                  <w:bCs/>
                  <w:caps/>
                  <w:sz w:val="24"/>
                  <w:szCs w:val="24"/>
                  <w:lang w:val="en-US"/>
                </w:rPr>
                <w:t>Mail Pilot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635D1" w:rsidP="008635D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</w:t>
              </w:r>
              <w:r w:rsidR="00041C8A">
                <w:rPr>
                  <w:color w:val="FFFFFF" w:themeColor="background1"/>
                  <w:lang w:val="en-US"/>
                </w:rPr>
                <w:t xml:space="preserve"> </w:t>
              </w:r>
              <w:r>
                <w:rPr>
                  <w:color w:val="FFFFFF" w:themeColor="background1"/>
                  <w:lang w:val="en-US"/>
                </w:rPr>
                <w:t>24, 2016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635D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635D1">
                <w:rPr>
                  <w:b/>
                  <w:bCs/>
                  <w:caps/>
                  <w:sz w:val="24"/>
                  <w:szCs w:val="24"/>
                  <w:lang w:val="en-US"/>
                </w:rPr>
                <w:t>Mail Pilot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635D1"/>
    <w:rsid w:val="008C6B2D"/>
    <w:rsid w:val="008E601F"/>
    <w:rsid w:val="008F3C94"/>
    <w:rsid w:val="00953C99"/>
    <w:rsid w:val="00996533"/>
    <w:rsid w:val="009A4D42"/>
    <w:rsid w:val="009F6693"/>
    <w:rsid w:val="00A4647E"/>
    <w:rsid w:val="00AA765B"/>
    <w:rsid w:val="00AD223E"/>
    <w:rsid w:val="00BF4089"/>
    <w:rsid w:val="00C152DC"/>
    <w:rsid w:val="00D668E0"/>
    <w:rsid w:val="00D82416"/>
    <w:rsid w:val="00E7652E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918D5B-A979-48B7-B823-4A1D59E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863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judagiro/Comp305-f201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BF75D3-36ED-4732-B3C5-889776FE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50</TotalTime>
  <Pages>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evil family game studios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Pilot</dc:title>
  <dc:subject> retro shooter</dc:subject>
  <dc:creator>Julian Giraldo</dc:creator>
  <cp:lastModifiedBy>jgirald2</cp:lastModifiedBy>
  <cp:revision>7</cp:revision>
  <dcterms:created xsi:type="dcterms:W3CDTF">2011-07-15T01:03:00Z</dcterms:created>
  <dcterms:modified xsi:type="dcterms:W3CDTF">2016-09-24T17:56:00Z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